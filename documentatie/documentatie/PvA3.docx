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31"/>
        <w:gridCol w:w="281"/>
        <w:gridCol w:w="8195"/>
      </w:tblGrid>
      <w:tr w:rsidR="007E79FD">
        <w:trPr>
          <w:trHeight w:hRule="exact" w:val="720"/>
          <w:jc w:val="right"/>
        </w:trPr>
        <w:tc>
          <w:tcPr>
            <w:tcW w:w="2088" w:type="dxa"/>
            <w:vAlign w:val="bottom"/>
          </w:tcPr>
          <w:p w:rsidR="007E79FD" w:rsidRDefault="00491DFF" w:rsidP="0088022A">
            <w:pPr>
              <w:pStyle w:val="Datum"/>
            </w:pPr>
            <w:sdt>
              <w:sdtPr>
                <w:rPr>
                  <w:color w:val="auto"/>
                </w:rPr>
                <w:alias w:val="Datum"/>
                <w:tag w:val=""/>
                <w:id w:val="1592654403"/>
                <w:placeholder>
                  <w:docPart w:val="8B6BA276128C4560B1878618ED1B2439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4-20T00:00:00Z">
                  <w:dateFormat w:val="MM.d.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1748F">
                  <w:rPr>
                    <w:color w:val="auto"/>
                  </w:rPr>
                  <w:t>04.20.2017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7E79FD" w:rsidRDefault="007E79FD"/>
        </w:tc>
        <w:tc>
          <w:tcPr>
            <w:tcW w:w="8424" w:type="dxa"/>
            <w:vAlign w:val="bottom"/>
          </w:tcPr>
          <w:p w:rsidR="007E79FD" w:rsidRDefault="00491DFF" w:rsidP="0088022A">
            <w:pPr>
              <w:pStyle w:val="Titel"/>
            </w:pPr>
            <w:sdt>
              <w:sdtPr>
                <w:alias w:val="Titel"/>
                <w:tag w:val=""/>
                <w:id w:val="21604194"/>
                <w:placeholder>
                  <w:docPart w:val="FD22A784DD4F441AB86D3F30F483F9C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A6745" w:rsidRPr="0071748F">
                  <w:t>Plan van Aanpak</w:t>
                </w:r>
              </w:sdtContent>
            </w:sdt>
          </w:p>
        </w:tc>
      </w:tr>
      <w:tr w:rsidR="007E79FD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:rsidR="007E79FD" w:rsidRDefault="007E79FD"/>
        </w:tc>
        <w:tc>
          <w:tcPr>
            <w:tcW w:w="288" w:type="dxa"/>
          </w:tcPr>
          <w:p w:rsidR="007E79FD" w:rsidRDefault="007E79FD"/>
        </w:tc>
        <w:tc>
          <w:tcPr>
            <w:tcW w:w="8424" w:type="dxa"/>
            <w:shd w:val="clear" w:color="auto" w:fill="000000" w:themeFill="text1"/>
          </w:tcPr>
          <w:p w:rsidR="007E79FD" w:rsidRDefault="007E79FD"/>
        </w:tc>
      </w:tr>
    </w:tbl>
    <w:p w:rsidR="007E79FD" w:rsidRDefault="002935C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449FC" wp14:editId="5D270B4E">
                <wp:simplePos x="0" y="0"/>
                <wp:positionH relativeFrom="page">
                  <wp:posOffset>446405</wp:posOffset>
                </wp:positionH>
                <wp:positionV relativeFrom="page">
                  <wp:posOffset>1717735</wp:posOffset>
                </wp:positionV>
                <wp:extent cx="1381125" cy="1984248"/>
                <wp:effectExtent l="0" t="0" r="9525" b="15240"/>
                <wp:wrapNone/>
                <wp:docPr id="1" name="Tekstvak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95" w:rsidRPr="00916408" w:rsidRDefault="005B5995">
                            <w:pPr>
                              <w:pStyle w:val="FormulierKoptekst"/>
                              <w:rPr>
                                <w:sz w:val="18"/>
                                <w:szCs w:val="18"/>
                              </w:rPr>
                            </w:pPr>
                            <w:r w:rsidRPr="00916408">
                              <w:rPr>
                                <w:sz w:val="18"/>
                                <w:szCs w:val="18"/>
                              </w:rPr>
                              <w:t xml:space="preserve">Project: 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  <w:rPr>
                                <w:b/>
                                <w:szCs w:val="18"/>
                              </w:rPr>
                            </w:pPr>
                            <w:r w:rsidRPr="0071748F">
                              <w:rPr>
                                <w:b/>
                                <w:szCs w:val="18"/>
                              </w:rPr>
                              <w:t>FIFA</w:t>
                            </w:r>
                          </w:p>
                          <w:p w:rsidR="005B5995" w:rsidRPr="00916408" w:rsidRDefault="005B5995">
                            <w:pPr>
                              <w:pStyle w:val="FormulierTekst"/>
                              <w:rPr>
                                <w:b/>
                                <w:szCs w:val="18"/>
                              </w:rPr>
                            </w:pP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rPr>
                                <w:szCs w:val="24"/>
                              </w:rPr>
                              <w:t>Opdrachtnemer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 xml:space="preserve">Mark </w:t>
                            </w:r>
                            <w:proofErr w:type="spellStart"/>
                            <w:r w:rsidRPr="0071748F">
                              <w:t>Steinhoff</w:t>
                            </w:r>
                            <w:proofErr w:type="spellEnd"/>
                          </w:p>
                          <w:p w:rsidR="005B5995" w:rsidRPr="0071748F" w:rsidRDefault="00DA1F28">
                            <w:pPr>
                              <w:pStyle w:val="FormulierTekst"/>
                            </w:pPr>
                            <w:r w:rsidRPr="0071748F">
                              <w:t xml:space="preserve">Roel </w:t>
                            </w:r>
                            <w:r w:rsidR="005B5995" w:rsidRPr="0071748F">
                              <w:t xml:space="preserve"> </w:t>
                            </w:r>
                            <w:r w:rsidR="0071748F" w:rsidRPr="0071748F">
                              <w:t>Mast</w:t>
                            </w:r>
                          </w:p>
                          <w:p w:rsidR="0071748F" w:rsidRPr="0071748F" w:rsidRDefault="0071748F">
                            <w:pPr>
                              <w:pStyle w:val="FormulierTekst"/>
                            </w:pPr>
                            <w:r w:rsidRPr="0071748F">
                              <w:t>JP slimmen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>Gino Soffers</w:t>
                            </w: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t>Groepsnummer</w:t>
                            </w:r>
                          </w:p>
                          <w:p w:rsidR="005B5995" w:rsidRPr="0071748F" w:rsidRDefault="0071748F">
                            <w:pPr>
                              <w:pStyle w:val="FormulierTekst"/>
                            </w:pPr>
                            <w:r w:rsidRPr="0071748F">
                              <w:t>14</w:t>
                            </w:r>
                          </w:p>
                          <w:p w:rsidR="005B5995" w:rsidRPr="008A16FC" w:rsidRDefault="005B5995">
                            <w:pPr>
                              <w:pStyle w:val="FormulierKoptekst"/>
                            </w:pPr>
                            <w:r>
                              <w:rPr>
                                <w:szCs w:val="24"/>
                              </w:rPr>
                              <w:t>Betreft</w:t>
                            </w:r>
                          </w:p>
                          <w:sdt>
                            <w:sdtPr>
                              <w:rPr>
                                <w:color w:val="0070C0"/>
                              </w:rPr>
                              <w:id w:val="207845079"/>
                              <w:placeholder>
                                <w:docPart w:val="754EEC7820CF4317A30FB6D5BF3DDF5E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>
                              <w:rPr>
                                <w:color w:val="EF4623" w:themeColor="accent1"/>
                              </w:rPr>
                            </w:sdtEndPr>
                            <w:sdtContent>
                              <w:p w:rsidR="005B5995" w:rsidRDefault="005B5995">
                                <w:pPr>
                                  <w:pStyle w:val="FormulierTekst"/>
                                </w:pPr>
                                <w:r w:rsidRPr="0071748F">
                                  <w:t>[</w:t>
                                </w:r>
                                <w:r w:rsidRPr="0071748F">
                                  <w:rPr>
                                    <w:szCs w:val="24"/>
                                  </w:rPr>
                                  <w:t>Onderwerp</w:t>
                                </w:r>
                                <w:r w:rsidRPr="0071748F">
                                  <w:t>]</w:t>
                                </w:r>
                              </w:p>
                            </w:sdtContent>
                          </w:sdt>
                          <w:p w:rsidR="005B5995" w:rsidRDefault="005B5995">
                            <w:pPr>
                              <w:pStyle w:val="FormulierTekst"/>
                            </w:pPr>
                          </w:p>
                          <w:p w:rsidR="005B5995" w:rsidRDefault="005B5995">
                            <w:pPr>
                              <w:pStyle w:val="FormulierTekst"/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Plaats</w:t>
                            </w:r>
                            <w:r>
                              <w:rPr>
                                <w:color w:val="auto"/>
                              </w:rPr>
                              <w:br/>
                            </w:r>
                            <w:r w:rsidRPr="0071748F">
                              <w:t>Breda</w:t>
                            </w:r>
                          </w:p>
                          <w:p w:rsidR="005B5995" w:rsidRDefault="005B5995">
                            <w:pPr>
                              <w:pStyle w:val="FormulierTekst"/>
                            </w:pPr>
                          </w:p>
                          <w:p w:rsidR="005B5995" w:rsidRDefault="005B5995" w:rsidP="005111B3">
                            <w:pPr>
                              <w:pStyle w:val="FormulierKoptek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Datum van gereed komen :</w:t>
                            </w:r>
                          </w:p>
                          <w:p w:rsidR="005B5995" w:rsidRPr="0071748F" w:rsidRDefault="0071748F" w:rsidP="005111B3">
                            <w:pPr>
                              <w:pStyle w:val="FormulierKoptekst"/>
                              <w:rPr>
                                <w:b w:val="0"/>
                                <w:color w:val="EF4623" w:themeColor="accent1"/>
                                <w:sz w:val="18"/>
                                <w:szCs w:val="18"/>
                              </w:rPr>
                            </w:pPr>
                            <w:r w:rsidRPr="0071748F">
                              <w:rPr>
                                <w:b w:val="0"/>
                                <w:color w:val="EF4623" w:themeColor="accent1"/>
                                <w:sz w:val="18"/>
                                <w:szCs w:val="18"/>
                              </w:rPr>
                              <w:t>20/4/2017</w:t>
                            </w:r>
                          </w:p>
                          <w:p w:rsidR="005B5995" w:rsidRPr="005111B3" w:rsidRDefault="005B5995" w:rsidP="005111B3">
                            <w:pPr>
                              <w:pStyle w:val="FormulierKoptekst"/>
                              <w:rPr>
                                <w:szCs w:val="24"/>
                              </w:rPr>
                            </w:pPr>
                          </w:p>
                          <w:p w:rsidR="005B5995" w:rsidRDefault="005B5995" w:rsidP="0088022A">
                            <w:pPr>
                              <w:spacing w:after="163"/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022A">
                              <w:rPr>
                                <w:b/>
                                <w:color w:val="auto"/>
                              </w:rPr>
                              <w:t>Naam opdracht gever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br/>
                            </w:r>
                            <w:r w:rsidRPr="0071748F"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Fer van Krimpen, Tim Lutt &amp; </w:t>
                            </w:r>
                            <w:r w:rsidR="0071748F" w:rsidRPr="0071748F"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Bart Roos, Alton Boekhoudt, Fedd van Gild</w:t>
                            </w:r>
                          </w:p>
                          <w:p w:rsidR="005B5995" w:rsidRPr="0088022A" w:rsidRDefault="005B5995" w:rsidP="0088022A">
                            <w:pPr>
                              <w:spacing w:after="163"/>
                              <w:rPr>
                                <w:noProof/>
                                <w:color w:val="auto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Default="005B5995" w:rsidP="0088022A">
                            <w:pPr>
                              <w:spacing w:after="163"/>
                              <w:rPr>
                                <w:noProof/>
                                <w:color w:val="EF4623" w:themeColor="accen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Pr="002A5720" w:rsidRDefault="005B5995" w:rsidP="0088022A">
                            <w:pPr>
                              <w:spacing w:after="163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5995" w:rsidRPr="0088022A" w:rsidRDefault="005B5995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49FC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Memo form heading text box" style="position:absolute;margin-left:35.15pt;margin-top:135.25pt;width:108.75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" filled="f" stroked="f" strokeweight=".5pt">
                <v:textbox style="mso-fit-shape-to-text:t" inset="0,0,0,0">
                  <w:txbxContent>
                    <w:p w:rsidR="005B5995" w:rsidRPr="00916408" w:rsidRDefault="005B5995">
                      <w:pPr>
                        <w:pStyle w:val="FormulierKoptekst"/>
                        <w:rPr>
                          <w:sz w:val="18"/>
                          <w:szCs w:val="18"/>
                        </w:rPr>
                      </w:pPr>
                      <w:r w:rsidRPr="00916408">
                        <w:rPr>
                          <w:sz w:val="18"/>
                          <w:szCs w:val="18"/>
                        </w:rPr>
                        <w:t xml:space="preserve">Project: </w:t>
                      </w:r>
                    </w:p>
                    <w:p w:rsidR="005B5995" w:rsidRPr="0071748F" w:rsidRDefault="0071748F">
                      <w:pPr>
                        <w:pStyle w:val="FormulierTekst"/>
                        <w:rPr>
                          <w:b/>
                          <w:szCs w:val="18"/>
                        </w:rPr>
                      </w:pPr>
                      <w:r w:rsidRPr="0071748F">
                        <w:rPr>
                          <w:b/>
                          <w:szCs w:val="18"/>
                        </w:rPr>
                        <w:t>FIFA</w:t>
                      </w:r>
                    </w:p>
                    <w:p w:rsidR="005B5995" w:rsidRPr="00916408" w:rsidRDefault="005B5995">
                      <w:pPr>
                        <w:pStyle w:val="FormulierTekst"/>
                        <w:rPr>
                          <w:b/>
                          <w:szCs w:val="18"/>
                        </w:rPr>
                      </w:pP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rPr>
                          <w:szCs w:val="24"/>
                        </w:rPr>
                        <w:t>Opdrachtnemer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 xml:space="preserve">Mark </w:t>
                      </w:r>
                      <w:proofErr w:type="spellStart"/>
                      <w:r w:rsidRPr="0071748F">
                        <w:t>Steinhoff</w:t>
                      </w:r>
                      <w:proofErr w:type="spellEnd"/>
                    </w:p>
                    <w:p w:rsidR="005B5995" w:rsidRPr="0071748F" w:rsidRDefault="00DA1F28">
                      <w:pPr>
                        <w:pStyle w:val="FormulierTekst"/>
                      </w:pPr>
                      <w:r w:rsidRPr="0071748F">
                        <w:t xml:space="preserve">Roel </w:t>
                      </w:r>
                      <w:r w:rsidR="005B5995" w:rsidRPr="0071748F">
                        <w:t xml:space="preserve"> </w:t>
                      </w:r>
                      <w:r w:rsidR="0071748F" w:rsidRPr="0071748F">
                        <w:t>Mast</w:t>
                      </w:r>
                    </w:p>
                    <w:p w:rsidR="0071748F" w:rsidRPr="0071748F" w:rsidRDefault="0071748F">
                      <w:pPr>
                        <w:pStyle w:val="FormulierTekst"/>
                      </w:pPr>
                      <w:r w:rsidRPr="0071748F">
                        <w:t>JP slimmen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>Gino Soffers</w:t>
                      </w: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t>Groepsnummer</w:t>
                      </w:r>
                    </w:p>
                    <w:p w:rsidR="005B5995" w:rsidRPr="0071748F" w:rsidRDefault="0071748F">
                      <w:pPr>
                        <w:pStyle w:val="FormulierTekst"/>
                      </w:pPr>
                      <w:r w:rsidRPr="0071748F">
                        <w:t>14</w:t>
                      </w:r>
                    </w:p>
                    <w:p w:rsidR="005B5995" w:rsidRPr="008A16FC" w:rsidRDefault="005B5995">
                      <w:pPr>
                        <w:pStyle w:val="FormulierKoptekst"/>
                      </w:pPr>
                      <w:r>
                        <w:rPr>
                          <w:szCs w:val="24"/>
                        </w:rPr>
                        <w:t>Betreft</w:t>
                      </w:r>
                    </w:p>
                    <w:sdt>
                      <w:sdtPr>
                        <w:rPr>
                          <w:color w:val="0070C0"/>
                        </w:rPr>
                        <w:id w:val="207845079"/>
                        <w:placeholder>
                          <w:docPart w:val="754EEC7820CF4317A30FB6D5BF3DDF5E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>
                        <w:rPr>
                          <w:color w:val="EF4623" w:themeColor="accent1"/>
                        </w:rPr>
                      </w:sdtEndPr>
                      <w:sdtContent>
                        <w:p w:rsidR="005B5995" w:rsidRDefault="005B5995">
                          <w:pPr>
                            <w:pStyle w:val="FormulierTekst"/>
                          </w:pPr>
                          <w:r w:rsidRPr="0071748F">
                            <w:t>[</w:t>
                          </w:r>
                          <w:r w:rsidRPr="0071748F">
                            <w:rPr>
                              <w:szCs w:val="24"/>
                            </w:rPr>
                            <w:t>Onderwerp</w:t>
                          </w:r>
                          <w:r w:rsidRPr="0071748F">
                            <w:t>]</w:t>
                          </w:r>
                        </w:p>
                      </w:sdtContent>
                    </w:sdt>
                    <w:p w:rsidR="005B5995" w:rsidRDefault="005B5995">
                      <w:pPr>
                        <w:pStyle w:val="FormulierTekst"/>
                      </w:pPr>
                    </w:p>
                    <w:p w:rsidR="005B5995" w:rsidRDefault="005B5995">
                      <w:pPr>
                        <w:pStyle w:val="FormulierTekst"/>
                      </w:pPr>
                      <w:r>
                        <w:rPr>
                          <w:b/>
                          <w:color w:val="auto"/>
                          <w:sz w:val="20"/>
                        </w:rPr>
                        <w:t>Plaats</w:t>
                      </w:r>
                      <w:r>
                        <w:rPr>
                          <w:color w:val="auto"/>
                        </w:rPr>
                        <w:br/>
                      </w:r>
                      <w:r w:rsidRPr="0071748F">
                        <w:t>Breda</w:t>
                      </w:r>
                    </w:p>
                    <w:p w:rsidR="005B5995" w:rsidRDefault="005B5995">
                      <w:pPr>
                        <w:pStyle w:val="FormulierTekst"/>
                      </w:pPr>
                    </w:p>
                    <w:p w:rsidR="005B5995" w:rsidRDefault="005B5995" w:rsidP="005111B3">
                      <w:pPr>
                        <w:pStyle w:val="FormulierKopteks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Datum van gereed komen :</w:t>
                      </w:r>
                    </w:p>
                    <w:p w:rsidR="005B5995" w:rsidRPr="0071748F" w:rsidRDefault="0071748F" w:rsidP="005111B3">
                      <w:pPr>
                        <w:pStyle w:val="FormulierKoptekst"/>
                        <w:rPr>
                          <w:b w:val="0"/>
                          <w:color w:val="EF4623" w:themeColor="accent1"/>
                          <w:sz w:val="18"/>
                          <w:szCs w:val="18"/>
                        </w:rPr>
                      </w:pPr>
                      <w:r w:rsidRPr="0071748F">
                        <w:rPr>
                          <w:b w:val="0"/>
                          <w:color w:val="EF4623" w:themeColor="accent1"/>
                          <w:sz w:val="18"/>
                          <w:szCs w:val="18"/>
                        </w:rPr>
                        <w:t>20/4/2017</w:t>
                      </w:r>
                    </w:p>
                    <w:p w:rsidR="005B5995" w:rsidRPr="005111B3" w:rsidRDefault="005B5995" w:rsidP="005111B3">
                      <w:pPr>
                        <w:pStyle w:val="FormulierKoptekst"/>
                        <w:rPr>
                          <w:szCs w:val="24"/>
                        </w:rPr>
                      </w:pPr>
                    </w:p>
                    <w:p w:rsidR="005B5995" w:rsidRDefault="005B5995" w:rsidP="0088022A">
                      <w:pPr>
                        <w:spacing w:after="163"/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022A">
                        <w:rPr>
                          <w:b/>
                          <w:color w:val="auto"/>
                        </w:rPr>
                        <w:t>Naam opdracht gever</w:t>
                      </w:r>
                      <w:r>
                        <w:rPr>
                          <w:b/>
                          <w:color w:val="auto"/>
                        </w:rPr>
                        <w:t>s</w:t>
                      </w:r>
                      <w:r>
                        <w:rPr>
                          <w:color w:val="auto"/>
                        </w:rPr>
                        <w:br/>
                      </w:r>
                      <w:r w:rsidRPr="0071748F"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Fer van Krimpen, Tim Lutt &amp; </w:t>
                      </w:r>
                      <w:r w:rsidR="0071748F" w:rsidRPr="0071748F"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Bart Roos, Alton Boekhoudt, Fedd van Gild</w:t>
                      </w:r>
                    </w:p>
                    <w:p w:rsidR="005B5995" w:rsidRPr="0088022A" w:rsidRDefault="005B5995" w:rsidP="0088022A">
                      <w:pPr>
                        <w:spacing w:after="163"/>
                        <w:rPr>
                          <w:noProof/>
                          <w:color w:val="auto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Default="005B5995" w:rsidP="0088022A">
                      <w:pPr>
                        <w:spacing w:after="163"/>
                        <w:rPr>
                          <w:noProof/>
                          <w:color w:val="EF4623" w:themeColor="accen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Pr="002A5720" w:rsidRDefault="005B5995" w:rsidP="0088022A">
                      <w:pPr>
                        <w:spacing w:after="163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5995" w:rsidRPr="0088022A" w:rsidRDefault="005B5995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79FD" w:rsidRDefault="0071748F">
      <w:pPr>
        <w:pStyle w:val="PaginaKoptekst"/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307.2pt">
            <v:imagedata r:id="rId10" o:title="Logo"/>
          </v:shape>
        </w:pict>
      </w:r>
      <w:r w:rsidR="008A16FC">
        <w:rPr>
          <w:szCs w:val="24"/>
        </w:rPr>
        <w:t>Opmerkingen</w:t>
      </w:r>
      <w:r w:rsidR="008A16FC">
        <w:t>:</w:t>
      </w:r>
      <w:r w:rsidR="0088022A" w:rsidRPr="0088022A">
        <w:rPr>
          <w:noProof/>
          <w:color w:val="auto"/>
          <w:lang w:eastAsia="nl-NL"/>
        </w:rPr>
        <w:t xml:space="preserve"> </w:t>
      </w:r>
    </w:p>
    <w:p w:rsidR="005111B3" w:rsidRDefault="005111B3" w:rsidP="00B64151">
      <w:bookmarkStart w:id="0" w:name="_GoBack"/>
      <w:bookmarkEnd w:id="0"/>
    </w:p>
    <w:p w:rsidR="005111B3" w:rsidRDefault="005111B3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p w:rsidR="00916408" w:rsidRDefault="00916408" w:rsidP="00B64151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eastAsia="ru-RU"/>
        </w:rPr>
        <w:id w:val="86148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748F" w:rsidRDefault="000E08DD" w:rsidP="0040573B">
          <w:pPr>
            <w:pStyle w:val="Kopvaninhoudsopgave"/>
            <w:rPr>
              <w:noProof/>
            </w:rPr>
          </w:pPr>
          <w:r w:rsidRPr="0071748F">
            <w:rPr>
              <w:color w:val="EF4623" w:themeColor="accent1"/>
              <w:sz w:val="48"/>
              <w:szCs w:val="48"/>
            </w:rPr>
            <w:t>Inhoud</w:t>
          </w:r>
          <w:r w:rsidRPr="0031691D">
            <w:rPr>
              <w:rFonts w:eastAsiaTheme="minorEastAsia" w:cs="Times New Roman"/>
              <w:color w:val="auto"/>
              <w:sz w:val="24"/>
              <w:szCs w:val="24"/>
            </w:rPr>
            <w:fldChar w:fldCharType="begin"/>
          </w:r>
          <w:r w:rsidRPr="0031691D">
            <w:rPr>
              <w:sz w:val="24"/>
              <w:szCs w:val="24"/>
            </w:rPr>
            <w:instrText xml:space="preserve"> TOC \o "1-3" \h \z \u </w:instrText>
          </w:r>
          <w:r w:rsidRPr="0031691D">
            <w:rPr>
              <w:rFonts w:eastAsiaTheme="minorEastAsia" w:cs="Times New Roman"/>
              <w:color w:val="auto"/>
              <w:sz w:val="24"/>
              <w:szCs w:val="24"/>
            </w:rPr>
            <w:fldChar w:fldCharType="separate"/>
          </w:r>
        </w:p>
        <w:p w:rsidR="000E08DD" w:rsidRPr="000E08DD" w:rsidRDefault="0071748F" w:rsidP="000E08DD">
          <w:pPr>
            <w:tabs>
              <w:tab w:val="right" w:pos="8196"/>
            </w:tabs>
            <w:rPr>
              <w:b/>
              <w:bCs/>
            </w:rPr>
          </w:pPr>
          <w:r>
            <w:rPr>
              <w:b/>
              <w:noProof/>
              <w:sz w:val="24"/>
              <w:szCs w:val="24"/>
            </w:rPr>
            <w:t>Geen inhoudsopgavegegevens gevonden.</w:t>
          </w:r>
          <w:r w:rsidR="000E08DD" w:rsidRPr="0031691D">
            <w:rPr>
              <w:bCs/>
              <w:sz w:val="24"/>
              <w:szCs w:val="24"/>
            </w:rPr>
            <w:fldChar w:fldCharType="end"/>
          </w:r>
        </w:p>
      </w:sdtContent>
    </w:sdt>
    <w:p w:rsidR="00DA6745" w:rsidRDefault="00DA6745" w:rsidP="000E08DD">
      <w:pPr>
        <w:pStyle w:val="Kop1"/>
        <w:spacing w:after="240" w:line="240" w:lineRule="auto"/>
      </w:pPr>
      <w:bookmarkStart w:id="1" w:name="_Toc440464030"/>
    </w:p>
    <w:p w:rsidR="00DA6745" w:rsidRDefault="00DA6745" w:rsidP="00DA6745"/>
    <w:p w:rsidR="00DA6745" w:rsidRDefault="00DA6745" w:rsidP="00DA6745"/>
    <w:p w:rsidR="00DA6745" w:rsidRDefault="00DA6745" w:rsidP="00DA6745"/>
    <w:p w:rsidR="00DA6745" w:rsidRDefault="00DA6745" w:rsidP="00DA6745"/>
    <w:p w:rsidR="00DA6745" w:rsidRDefault="00DA6745" w:rsidP="00DA6745"/>
    <w:p w:rsidR="00DA6745" w:rsidRPr="00DA6745" w:rsidRDefault="00DA6745" w:rsidP="00DA6745"/>
    <w:p w:rsidR="00DA6745" w:rsidRDefault="00DA6745" w:rsidP="00DA6745"/>
    <w:p w:rsidR="00DA6745" w:rsidRPr="00DA6745" w:rsidRDefault="00DA6745" w:rsidP="00DA6745"/>
    <w:bookmarkEnd w:id="1"/>
    <w:p w:rsidR="002E4178" w:rsidRDefault="002E4178" w:rsidP="000E08DD">
      <w:pPr>
        <w:pStyle w:val="Kop1"/>
        <w:spacing w:after="240" w:line="240" w:lineRule="auto"/>
      </w:pPr>
    </w:p>
    <w:p w:rsidR="0040573B" w:rsidRPr="0040573B" w:rsidRDefault="0040573B" w:rsidP="0040573B"/>
    <w:p w:rsidR="000E08DD" w:rsidRPr="00533691" w:rsidRDefault="000E08DD">
      <w:pPr>
        <w:spacing w:after="0" w:line="240" w:lineRule="auto"/>
        <w:rPr>
          <w:rFonts w:ascii="Arial" w:hAnsi="Arial" w:cs="Arial"/>
          <w:color w:val="auto"/>
          <w:sz w:val="23"/>
          <w:szCs w:val="23"/>
        </w:rPr>
      </w:pPr>
    </w:p>
    <w:sectPr w:rsidR="000E08DD" w:rsidRPr="00533691" w:rsidSect="0031691D">
      <w:headerReference w:type="default" r:id="rId11"/>
      <w:footerReference w:type="default" r:id="rId12"/>
      <w:footerReference w:type="first" r:id="rId13"/>
      <w:pgSz w:w="11907" w:h="16839" w:code="9"/>
      <w:pgMar w:top="1148" w:right="700" w:bottom="3061" w:left="3011" w:header="1148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DFF" w:rsidRDefault="00491DFF">
      <w:pPr>
        <w:spacing w:after="0" w:line="240" w:lineRule="auto"/>
      </w:pPr>
      <w:r>
        <w:separator/>
      </w:r>
    </w:p>
    <w:p w:rsidR="00491DFF" w:rsidRDefault="00491DFF"/>
  </w:endnote>
  <w:endnote w:type="continuationSeparator" w:id="0">
    <w:p w:rsidR="00491DFF" w:rsidRDefault="00491DFF">
      <w:pPr>
        <w:spacing w:after="0" w:line="240" w:lineRule="auto"/>
      </w:pPr>
      <w:r>
        <w:continuationSeparator/>
      </w:r>
    </w:p>
    <w:p w:rsidR="00491DFF" w:rsidRDefault="00491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135675"/>
      <w:docPartObj>
        <w:docPartGallery w:val="Page Numbers (Bottom of Page)"/>
        <w:docPartUnique/>
      </w:docPartObj>
    </w:sdtPr>
    <w:sdtEndPr/>
    <w:sdtContent>
      <w:p w:rsidR="005B5995" w:rsidRDefault="005B599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20C">
          <w:rPr>
            <w:noProof/>
          </w:rPr>
          <w:t>2</w:t>
        </w:r>
        <w:r>
          <w:fldChar w:fldCharType="end"/>
        </w:r>
      </w:p>
    </w:sdtContent>
  </w:sdt>
  <w:p w:rsidR="005B5995" w:rsidRDefault="005B599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49042"/>
      <w:docPartObj>
        <w:docPartGallery w:val="Page Numbers (Bottom of Page)"/>
        <w:docPartUnique/>
      </w:docPartObj>
    </w:sdtPr>
    <w:sdtEndPr/>
    <w:sdtContent>
      <w:p w:rsidR="005B5995" w:rsidRDefault="00491DFF" w:rsidP="0058289A">
        <w:pPr>
          <w:pStyle w:val="Voettekst"/>
          <w:jc w:val="right"/>
        </w:pPr>
      </w:p>
    </w:sdtContent>
  </w:sdt>
  <w:p w:rsidR="005B5995" w:rsidRDefault="005B5995" w:rsidP="0058289A">
    <w:pPr>
      <w:pStyle w:val="Voetteks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DFF" w:rsidRDefault="00491DFF">
      <w:pPr>
        <w:spacing w:after="0" w:line="240" w:lineRule="auto"/>
      </w:pPr>
      <w:r>
        <w:separator/>
      </w:r>
    </w:p>
    <w:p w:rsidR="00491DFF" w:rsidRDefault="00491DFF"/>
  </w:footnote>
  <w:footnote w:type="continuationSeparator" w:id="0">
    <w:p w:rsidR="00491DFF" w:rsidRDefault="00491DFF">
      <w:pPr>
        <w:spacing w:after="0" w:line="240" w:lineRule="auto"/>
      </w:pPr>
      <w:r>
        <w:continuationSeparator/>
      </w:r>
    </w:p>
    <w:p w:rsidR="00491DFF" w:rsidRDefault="00491DF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5B5995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FD22A784DD4F441AB86D3F30F483F9C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4-20T00:00:00Z">
            <w:dateFormat w:val="MM.d.yyyy"/>
            <w:lid w:val="nl-NL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5B5995" w:rsidRDefault="0071748F" w:rsidP="0071748F">
              <w:pPr>
                <w:pStyle w:val="Datum"/>
              </w:pPr>
              <w:r>
                <w:t>04.20.2017</w:t>
              </w:r>
            </w:p>
          </w:tc>
        </w:sdtContent>
      </w:sdt>
      <w:tc>
        <w:tcPr>
          <w:tcW w:w="288" w:type="dxa"/>
          <w:vAlign w:val="bottom"/>
        </w:tcPr>
        <w:p w:rsidR="005B5995" w:rsidRDefault="005B5995"/>
      </w:tc>
      <w:tc>
        <w:tcPr>
          <w:tcW w:w="5544" w:type="dxa"/>
          <w:vAlign w:val="bottom"/>
        </w:tcPr>
        <w:p w:rsidR="005B5995" w:rsidRPr="0071748F" w:rsidRDefault="00491DFF" w:rsidP="00DA6745">
          <w:pPr>
            <w:pStyle w:val="Titel"/>
          </w:pPr>
          <w:sdt>
            <w:sdtPr>
              <w:alias w:val="Title"/>
              <w:tag w:val=""/>
              <w:id w:val="87829287"/>
              <w:placeholder>
                <w:docPart w:val="754EEC7820CF4317A30FB6D5BF3DDF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5995" w:rsidRPr="0071748F">
                <w:t>Plan van Aanpak</w:t>
              </w:r>
            </w:sdtContent>
          </w:sdt>
        </w:p>
      </w:tc>
      <w:tc>
        <w:tcPr>
          <w:tcW w:w="2880" w:type="dxa"/>
          <w:vAlign w:val="bottom"/>
        </w:tcPr>
        <w:p w:rsidR="005B5995" w:rsidRDefault="005B5995" w:rsidP="0058289A">
          <w:pPr>
            <w:pStyle w:val="Pagina"/>
          </w:pPr>
        </w:p>
        <w:p w:rsidR="0031691D" w:rsidRPr="0031691D" w:rsidRDefault="0031691D" w:rsidP="0031691D"/>
        <w:p w:rsidR="0031691D" w:rsidRDefault="0031691D" w:rsidP="0031691D"/>
        <w:p w:rsidR="0031691D" w:rsidRPr="0031691D" w:rsidRDefault="0031691D" w:rsidP="0031691D">
          <w:r>
            <w:t xml:space="preserve"> </w:t>
          </w:r>
        </w:p>
      </w:tc>
    </w:tr>
    <w:tr w:rsidR="005B599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  <w:tc>
        <w:tcPr>
          <w:tcW w:w="288" w:type="dxa"/>
        </w:tcPr>
        <w:p w:rsidR="005B5995" w:rsidRDefault="005B599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5B5995" w:rsidRDefault="005B5995">
          <w:pPr>
            <w:rPr>
              <w:sz w:val="10"/>
            </w:rPr>
          </w:pPr>
        </w:p>
      </w:tc>
    </w:tr>
  </w:tbl>
  <w:p w:rsidR="005B5995" w:rsidRDefault="005B599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4CD"/>
    <w:multiLevelType w:val="hybridMultilevel"/>
    <w:tmpl w:val="A53686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2A"/>
    <w:rsid w:val="0000048A"/>
    <w:rsid w:val="000124E7"/>
    <w:rsid w:val="00016FBE"/>
    <w:rsid w:val="00044B33"/>
    <w:rsid w:val="000A0C82"/>
    <w:rsid w:val="000B2AF4"/>
    <w:rsid w:val="000C576B"/>
    <w:rsid w:val="000E08DD"/>
    <w:rsid w:val="0014294C"/>
    <w:rsid w:val="001F4AD8"/>
    <w:rsid w:val="00206D3B"/>
    <w:rsid w:val="00250273"/>
    <w:rsid w:val="002641CD"/>
    <w:rsid w:val="002935C8"/>
    <w:rsid w:val="002C3EC4"/>
    <w:rsid w:val="002D320C"/>
    <w:rsid w:val="002E4178"/>
    <w:rsid w:val="0031691D"/>
    <w:rsid w:val="003A55D6"/>
    <w:rsid w:val="003D5453"/>
    <w:rsid w:val="0040573B"/>
    <w:rsid w:val="004471EB"/>
    <w:rsid w:val="0049034B"/>
    <w:rsid w:val="00491DFF"/>
    <w:rsid w:val="005111B3"/>
    <w:rsid w:val="00523CB8"/>
    <w:rsid w:val="005241D6"/>
    <w:rsid w:val="00533691"/>
    <w:rsid w:val="0055776B"/>
    <w:rsid w:val="0058289A"/>
    <w:rsid w:val="005A37C2"/>
    <w:rsid w:val="005B5995"/>
    <w:rsid w:val="00640538"/>
    <w:rsid w:val="00665FF5"/>
    <w:rsid w:val="006717F1"/>
    <w:rsid w:val="006829B2"/>
    <w:rsid w:val="00692FBF"/>
    <w:rsid w:val="006D68A6"/>
    <w:rsid w:val="006E453A"/>
    <w:rsid w:val="0071748F"/>
    <w:rsid w:val="007400A4"/>
    <w:rsid w:val="007A13F4"/>
    <w:rsid w:val="007E79FD"/>
    <w:rsid w:val="007F414C"/>
    <w:rsid w:val="008526DB"/>
    <w:rsid w:val="0088022A"/>
    <w:rsid w:val="008A16FC"/>
    <w:rsid w:val="008E32DD"/>
    <w:rsid w:val="00916408"/>
    <w:rsid w:val="00947761"/>
    <w:rsid w:val="00A5328A"/>
    <w:rsid w:val="00AA16E5"/>
    <w:rsid w:val="00AD21C6"/>
    <w:rsid w:val="00AD516A"/>
    <w:rsid w:val="00B33FB0"/>
    <w:rsid w:val="00B64151"/>
    <w:rsid w:val="00B77A1A"/>
    <w:rsid w:val="00CC1968"/>
    <w:rsid w:val="00CC56B3"/>
    <w:rsid w:val="00CD3547"/>
    <w:rsid w:val="00D342D3"/>
    <w:rsid w:val="00D42064"/>
    <w:rsid w:val="00D60306"/>
    <w:rsid w:val="00D63E47"/>
    <w:rsid w:val="00D82544"/>
    <w:rsid w:val="00DA1F28"/>
    <w:rsid w:val="00DA6745"/>
    <w:rsid w:val="00DF1BD6"/>
    <w:rsid w:val="00ED12A1"/>
    <w:rsid w:val="00ED4D6C"/>
    <w:rsid w:val="00F3301A"/>
    <w:rsid w:val="00FA37D9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D221"/>
  <w15:docId w15:val="{BA4E6C28-5CF3-4E32-A877-4337F84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ru-RU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EF4623" w:themeColor="accent1"/>
      <w:lang w:val="nl-NL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Pr>
      <w:b/>
      <w:color w:val="EF4623" w:themeColor="accent1"/>
      <w:sz w:val="44"/>
      <w:szCs w:val="4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inaKoptekst">
    <w:name w:val="Pagina Koptekst"/>
    <w:basedOn w:val="Standaard"/>
    <w:uiPriority w:val="1"/>
    <w:qFormat/>
    <w:pPr>
      <w:spacing w:before="600" w:after="200"/>
    </w:pPr>
    <w:rPr>
      <w:b/>
    </w:rPr>
  </w:style>
  <w:style w:type="paragraph" w:customStyle="1" w:styleId="Default">
    <w:name w:val="Default"/>
    <w:rsid w:val="003D545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Rastertabel4-Accent1">
    <w:name w:val="Grid Table 4 Accent 1"/>
    <w:basedOn w:val="Standaardtabel"/>
    <w:uiPriority w:val="49"/>
    <w:rsid w:val="00D82544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640538"/>
  </w:style>
  <w:style w:type="character" w:customStyle="1" w:styleId="Kop1Char">
    <w:name w:val="Kop 1 Char"/>
    <w:basedOn w:val="Standaardalinea-lettertype"/>
    <w:link w:val="Kop1"/>
    <w:uiPriority w:val="9"/>
    <w:rsid w:val="000E08DD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8DD"/>
    <w:pPr>
      <w:spacing w:line="259" w:lineRule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E08DD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08DD"/>
    <w:pPr>
      <w:spacing w:after="100" w:line="259" w:lineRule="auto"/>
    </w:pPr>
    <w:rPr>
      <w:rFonts w:eastAsiaTheme="minorEastAsia" w:cs="Times New Roman"/>
      <w:color w:val="auto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0E08DD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0E08D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-\AppData\Roaming\Microsoft\Templates\Zakelijk%20memo%20(roo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6BA276128C4560B1878618ED1B24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5D38DA-B4EA-4AD4-B716-3851E9CF8AB1}"/>
      </w:docPartPr>
      <w:docPartBody>
        <w:p w:rsidR="002C3B1F" w:rsidRDefault="00B72981">
          <w:pPr>
            <w:pStyle w:val="8B6BA276128C4560B1878618ED1B2439"/>
          </w:pPr>
          <w:r>
            <w:t>[</w:t>
          </w:r>
          <w:r>
            <w:rPr>
              <w:szCs w:val="24"/>
            </w:rPr>
            <w:t>Datum</w:t>
          </w:r>
          <w:r>
            <w:t>]</w:t>
          </w:r>
        </w:p>
      </w:docPartBody>
    </w:docPart>
    <w:docPart>
      <w:docPartPr>
        <w:name w:val="FD22A784DD4F441AB86D3F30F483F9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757F1B-A097-4AA2-908B-A81FA7E30A08}"/>
      </w:docPartPr>
      <w:docPartBody>
        <w:p w:rsidR="002C3B1F" w:rsidRDefault="00B72981">
          <w:pPr>
            <w:pStyle w:val="FD22A784DD4F441AB86D3F30F483F9CA"/>
          </w:pPr>
          <w:r>
            <w:rPr>
              <w:szCs w:val="24"/>
            </w:rPr>
            <w:t>Memo</w:t>
          </w:r>
        </w:p>
      </w:docPartBody>
    </w:docPart>
    <w:docPart>
      <w:docPartPr>
        <w:name w:val="754EEC7820CF4317A30FB6D5BF3DDF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3C0E0D-0C82-4BD4-8A87-DA87939B6625}"/>
      </w:docPartPr>
      <w:docPartBody>
        <w:p w:rsidR="002C3B1F" w:rsidRDefault="00B72981">
          <w:pPr>
            <w:pStyle w:val="754EEC7820CF4317A30FB6D5BF3DDF5E"/>
          </w:pPr>
          <w:r w:rsidRPr="008A16FC">
            <w:t>[</w:t>
          </w:r>
          <w:r>
            <w:rPr>
              <w:szCs w:val="24"/>
            </w:rPr>
            <w:t>Onderwerp</w:t>
          </w:r>
          <w:r w:rsidRPr="008A16FC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81"/>
    <w:rsid w:val="00237618"/>
    <w:rsid w:val="00290050"/>
    <w:rsid w:val="002C3B1F"/>
    <w:rsid w:val="003B657D"/>
    <w:rsid w:val="003E372F"/>
    <w:rsid w:val="00436411"/>
    <w:rsid w:val="005A0B8B"/>
    <w:rsid w:val="005E5E78"/>
    <w:rsid w:val="008C0A08"/>
    <w:rsid w:val="00B66A98"/>
    <w:rsid w:val="00B72981"/>
    <w:rsid w:val="00BD6867"/>
    <w:rsid w:val="00C80F79"/>
    <w:rsid w:val="00F17EC3"/>
    <w:rsid w:val="00FA080C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B6BA276128C4560B1878618ED1B2439">
    <w:name w:val="8B6BA276128C4560B1878618ED1B2439"/>
  </w:style>
  <w:style w:type="paragraph" w:customStyle="1" w:styleId="FD22A784DD4F441AB86D3F30F483F9CA">
    <w:name w:val="FD22A784DD4F441AB86D3F30F483F9CA"/>
  </w:style>
  <w:style w:type="paragraph" w:customStyle="1" w:styleId="D1EEA94BC79D4C719CBB2029FB9D2EAD">
    <w:name w:val="D1EEA94BC79D4C719CBB2029FB9D2EAD"/>
  </w:style>
  <w:style w:type="paragraph" w:customStyle="1" w:styleId="16AFB618DE814E4195B68DC060FE6163">
    <w:name w:val="16AFB618DE814E4195B68DC060FE6163"/>
  </w:style>
  <w:style w:type="paragraph" w:customStyle="1" w:styleId="BA9A1C3EB840401FBC15F4F7FE126669">
    <w:name w:val="BA9A1C3EB840401FBC15F4F7FE126669"/>
  </w:style>
  <w:style w:type="paragraph" w:customStyle="1" w:styleId="9835A3CCFAFC4608B98F6C9E56FF07DC">
    <w:name w:val="9835A3CCFAFC4608B98F6C9E56FF07DC"/>
  </w:style>
  <w:style w:type="paragraph" w:customStyle="1" w:styleId="754EEC7820CF4317A30FB6D5BF3DDF5E">
    <w:name w:val="754EEC7820CF4317A30FB6D5BF3DDF5E"/>
  </w:style>
  <w:style w:type="paragraph" w:customStyle="1" w:styleId="9C71219E36524354AD8F17FC1CC03BFF">
    <w:name w:val="9C71219E36524354AD8F17FC1CC03BFF"/>
    <w:rsid w:val="00436411"/>
  </w:style>
  <w:style w:type="paragraph" w:customStyle="1" w:styleId="9C5CB59516464208AA9F68BEF2F2EC1C">
    <w:name w:val="9C5CB59516464208AA9F68BEF2F2EC1C"/>
    <w:rsid w:val="00436411"/>
  </w:style>
  <w:style w:type="paragraph" w:customStyle="1" w:styleId="FAFDC1EC0F484D19A7503517B7D113CE">
    <w:name w:val="FAFDC1EC0F484D19A7503517B7D113CE"/>
    <w:rsid w:val="00436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6A22F-2A48-4178-83DE-7A30A450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Zakelijk memo (rood).dotx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creator>Alexander Staneke</dc:creator>
  <cp:keywords/>
  <cp:lastModifiedBy>Soffers, Gino (student)</cp:lastModifiedBy>
  <cp:revision>2</cp:revision>
  <dcterms:created xsi:type="dcterms:W3CDTF">2017-04-20T08:13:00Z</dcterms:created>
  <dcterms:modified xsi:type="dcterms:W3CDTF">2017-04-20T08:13:00Z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